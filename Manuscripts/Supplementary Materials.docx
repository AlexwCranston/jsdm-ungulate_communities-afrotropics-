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9592" w14:textId="066A9FAD" w:rsidR="00F177AC" w:rsidRPr="007A045C" w:rsidRDefault="00D426FA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EE486C" wp14:editId="15883E00">
                <wp:simplePos x="0" y="0"/>
                <wp:positionH relativeFrom="margin">
                  <wp:posOffset>346710</wp:posOffset>
                </wp:positionH>
                <wp:positionV relativeFrom="paragraph">
                  <wp:posOffset>369570</wp:posOffset>
                </wp:positionV>
                <wp:extent cx="5038090" cy="7937500"/>
                <wp:effectExtent l="0" t="0" r="0" b="635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7937500"/>
                          <a:chOff x="0" y="0"/>
                          <a:chExt cx="5038090" cy="79375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map of africa with different colored dot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77640"/>
                            <a:ext cx="5038090" cy="395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207264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EB7F0" w14:textId="61E3288D" w:rsidR="007A045C" w:rsidRPr="007A045C" w:rsidRDefault="007A045C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" y="60960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B517D" w14:textId="2E647488" w:rsidR="007A045C" w:rsidRPr="007A045C" w:rsidRDefault="007A045C" w:rsidP="007A045C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E486C" id="Group 13" o:spid="_x0000_s1026" style="position:absolute;margin-left:27.3pt;margin-top:29.1pt;width:396.7pt;height:625pt;z-index:251668480;mso-position-horizontal-relative:margin" coordsize="50380,79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">
                  <v:imagedata r:id="rId6" o:title="A map of africa with different colored dots&#10;&#10;Description automatically generated"/>
                </v:shape>
                <v:shape id="Picture 2" o:spid="_x0000_s1028" type="#_x0000_t75" alt="A map of africa with different colored dots&#10;&#10;Description automatically generated" style="position:absolute;top:39776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">
                  <v:imagedata r:id="rId7" o:title="A map of africa with different colored dots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505;top:20726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B1EB7F0" w14:textId="61E3288D" w:rsidR="007A045C" w:rsidRPr="007A045C" w:rsidRDefault="007A045C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0" type="#_x0000_t202" style="position:absolute;left:3352;top:60960;width:8840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89B517D" w14:textId="2E647488" w:rsidR="007A045C" w:rsidRPr="007A045C" w:rsidRDefault="007A045C" w:rsidP="007A045C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177AC" w:rsidRPr="007A045C">
        <w:rPr>
          <w:b/>
          <w:bCs/>
        </w:rPr>
        <w:t xml:space="preserve">Supplementary Materials </w:t>
      </w:r>
    </w:p>
    <w:p w14:paraId="2B6A4B40" w14:textId="4F84AA72" w:rsidR="00D426FA" w:rsidRPr="00D426FA" w:rsidRDefault="00D426FA" w:rsidP="00D426FA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t>Figure S1. The raw site loadings values of the first (A, upper) and second (B, lower) latent variable from the Open Habitats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4642F07D" w14:textId="11AD5B8B" w:rsidR="006001CF" w:rsidRDefault="00D426FA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88B84C" wp14:editId="31906D5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038090" cy="813562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8135620"/>
                          <a:chOff x="0" y="0"/>
                          <a:chExt cx="5038090" cy="813562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038090" cy="8135620"/>
                            <a:chOff x="0" y="0"/>
                            <a:chExt cx="5038090" cy="81356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A map of africa with different colored dots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75760"/>
                              <a:ext cx="503809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205740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0DBC4" w14:textId="77777777" w:rsidR="007A045C" w:rsidRPr="007A045C" w:rsidRDefault="007A045C" w:rsidP="007A045C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7A045C">
                                <w:rPr>
                                  <w:sz w:val="144"/>
                                  <w:szCs w:val="1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6278880"/>
                            <a:ext cx="883920" cy="111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43438" w14:textId="432F9A12" w:rsidR="007A045C" w:rsidRPr="007A045C" w:rsidRDefault="007A045C" w:rsidP="007A045C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8B84C" id="Group 15" o:spid="_x0000_s1031" style="position:absolute;margin-left:0;margin-top:0;width:396.7pt;height:640.6pt;z-index:251671552;mso-position-horizontal:center;mso-position-horizontal-relative:margin;mso-position-vertical:top;mso-position-vertical-relative:margin" coordsize="50380,81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">
                <v:group id="Group 8" o:spid="_x0000_s1032" style="position:absolute;width:50380;height:81356" coordsize="50380,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3" o:spid="_x0000_s1033" type="#_x0000_t75" alt="A map of africa with different colored dots&#10;&#10;Description automatically generated" style="position:absolute;width:50380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">
                    <v:imagedata r:id="rId10" o:title="A map of africa with different colored dots&#10;&#10;Description automatically generated"/>
                  </v:shape>
                  <v:shape id="Picture 4" o:spid="_x0000_s1034" type="#_x0000_t75" alt="A map of africa with different colored dots&#10;&#10;Description automatically generated" style="position:absolute;top:41757;width:50380;height:39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">
                    <v:imagedata r:id="rId11" o:title="A map of africa with different colored dots&#10;&#10;Description automatically generated"/>
                  </v:shape>
                </v:group>
                <v:shape id="Text Box 2" o:spid="_x0000_s1035" type="#_x0000_t202" style="position:absolute;left:4724;top:20574;width:8839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08A0DBC4" w14:textId="77777777" w:rsidR="007A045C" w:rsidRPr="007A045C" w:rsidRDefault="007A045C" w:rsidP="007A045C">
                        <w:pPr>
                          <w:rPr>
                            <w:sz w:val="144"/>
                            <w:szCs w:val="144"/>
                          </w:rPr>
                        </w:pPr>
                        <w:r w:rsidRPr="007A045C">
                          <w:rPr>
                            <w:sz w:val="144"/>
                            <w:szCs w:val="14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6" type="#_x0000_t202" style="position:absolute;left:5486;top:62788;width:8839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1E143438" w14:textId="432F9A12" w:rsidR="007A045C" w:rsidRPr="007A045C" w:rsidRDefault="007A045C" w:rsidP="007A045C">
                        <w:pPr>
                          <w:rPr>
                            <w:sz w:val="144"/>
                            <w:szCs w:val="144"/>
                          </w:rPr>
                        </w:pPr>
                        <w:r>
                          <w:rPr>
                            <w:sz w:val="144"/>
                            <w:szCs w:val="144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0DCD63AB" w14:textId="707D11C5" w:rsidR="00D426FA" w:rsidRPr="00D426FA" w:rsidRDefault="00D426FA" w:rsidP="00D426FA">
      <w:pPr>
        <w:pStyle w:val="Caption"/>
        <w:rPr>
          <w:i w:val="0"/>
          <w:iCs w:val="0"/>
          <w:noProof/>
          <w:color w:val="auto"/>
          <w:sz w:val="22"/>
          <w:szCs w:val="22"/>
        </w:rPr>
      </w:pPr>
      <w:r w:rsidRPr="00D426FA">
        <w:rPr>
          <w:i w:val="0"/>
          <w:iCs w:val="0"/>
          <w:color w:val="auto"/>
          <w:sz w:val="22"/>
          <w:szCs w:val="22"/>
        </w:rPr>
        <w:t>Figure S</w:t>
      </w:r>
      <w:r>
        <w:rPr>
          <w:i w:val="0"/>
          <w:iCs w:val="0"/>
          <w:color w:val="auto"/>
          <w:sz w:val="22"/>
          <w:szCs w:val="22"/>
        </w:rPr>
        <w:t>2</w:t>
      </w:r>
      <w:r w:rsidRPr="00D426FA">
        <w:rPr>
          <w:i w:val="0"/>
          <w:iCs w:val="0"/>
          <w:color w:val="auto"/>
          <w:sz w:val="22"/>
          <w:szCs w:val="22"/>
        </w:rPr>
        <w:t xml:space="preserve">. The raw site loadings values of the first (A, upper) and second (B, lower) latent variable from the </w:t>
      </w:r>
      <w:r>
        <w:rPr>
          <w:i w:val="0"/>
          <w:iCs w:val="0"/>
          <w:color w:val="auto"/>
          <w:sz w:val="22"/>
          <w:szCs w:val="22"/>
        </w:rPr>
        <w:t>Tropical</w:t>
      </w:r>
      <w:r w:rsidRPr="00D426FA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Forests</w:t>
      </w:r>
      <w:r w:rsidRPr="00D426FA">
        <w:rPr>
          <w:i w:val="0"/>
          <w:iCs w:val="0"/>
          <w:color w:val="auto"/>
          <w:sz w:val="22"/>
          <w:szCs w:val="22"/>
        </w:rPr>
        <w:t xml:space="preserve"> model for all points in the</w:t>
      </w:r>
      <w:r>
        <w:rPr>
          <w:i w:val="0"/>
          <w:iCs w:val="0"/>
          <w:color w:val="auto"/>
          <w:sz w:val="22"/>
          <w:szCs w:val="22"/>
        </w:rPr>
        <w:t xml:space="preserve"> model.</w:t>
      </w:r>
    </w:p>
    <w:p w14:paraId="7B76A341" w14:textId="150C3DD9" w:rsidR="00F177AC" w:rsidRDefault="00F177AC"/>
    <w:sectPr w:rsidR="00F1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AC"/>
    <w:rsid w:val="006001CF"/>
    <w:rsid w:val="007A045C"/>
    <w:rsid w:val="00D426FA"/>
    <w:rsid w:val="00F1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5CCE"/>
  <w15:chartTrackingRefBased/>
  <w15:docId w15:val="{E2F58594-E256-4FAE-AA2E-DF35FE8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A04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Cranston</dc:creator>
  <cp:keywords/>
  <dc:description/>
  <cp:lastModifiedBy>Alex Cranston</cp:lastModifiedBy>
  <cp:revision>1</cp:revision>
  <dcterms:created xsi:type="dcterms:W3CDTF">2023-08-03T13:59:00Z</dcterms:created>
  <dcterms:modified xsi:type="dcterms:W3CDTF">2023-08-03T14:39:00Z</dcterms:modified>
</cp:coreProperties>
</file>